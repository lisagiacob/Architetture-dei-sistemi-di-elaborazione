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5666" w14:textId="77777777" w:rsidR="00F13904" w:rsidRPr="006C5122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5BEB" wp14:editId="604A4584">
                <wp:simplePos x="0" y="0"/>
                <wp:positionH relativeFrom="margin">
                  <wp:posOffset>3053080</wp:posOffset>
                </wp:positionH>
                <wp:positionV relativeFrom="margin">
                  <wp:posOffset>-62865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8428" w14:textId="6077E31E" w:rsidR="00680D21" w:rsidRPr="00E06EEF" w:rsidRDefault="00E06EEF" w:rsidP="00680D21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 w:rsidRPr="0041777F">
                              <w:rPr>
                                <w:u w:val="single"/>
                              </w:rPr>
                              <w:t>___</w:t>
                            </w:r>
                            <w:r w:rsidRPr="00E06EEF">
                              <w:t>_</w:t>
                            </w:r>
                          </w:p>
                          <w:p w14:paraId="44CDC986" w14:textId="67F9ED2E" w:rsidR="00E06EEF" w:rsidRDefault="00E06EEF" w:rsidP="0041777F">
                            <w:pPr>
                              <w:ind w:left="720" w:firstLine="720"/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</w:t>
                            </w:r>
                            <w:r w:rsidR="00680D21" w:rsidRPr="00E06EEF">
                              <w:t>_</w:t>
                            </w:r>
                          </w:p>
                          <w:p w14:paraId="4112693C" w14:textId="7A0CF8BD" w:rsidR="00680D21" w:rsidRPr="004C5500" w:rsidRDefault="00A5705B" w:rsidP="00A5705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="00680D21" w:rsidRPr="004C5500">
                              <w:t>od</w:t>
                            </w:r>
                            <w:r w:rsidRPr="004C5500">
                              <w:t>ice compila senza errori</w:t>
                            </w:r>
                            <w:r w:rsidR="00680D21" w:rsidRPr="004C5500">
                              <w:t xml:space="preserve">: </w:t>
                            </w:r>
                            <w:r w:rsidRPr="004C5500">
                              <w:t xml:space="preserve">             sì </w:t>
                            </w:r>
                            <w:r w:rsidR="00680D21" w:rsidRPr="004C5500">
                              <w:t>[</w:t>
                            </w:r>
                            <w:r w:rsidR="00E06EEF" w:rsidRPr="004C5500">
                              <w:t xml:space="preserve"> </w:t>
                            </w:r>
                            <w:r w:rsidR="00680D21" w:rsidRPr="004C5500">
                              <w:t>] no [</w:t>
                            </w:r>
                            <w:r w:rsidR="00E06EEF" w:rsidRPr="004C5500">
                              <w:t xml:space="preserve"> </w:t>
                            </w:r>
                            <w:r w:rsidR="00680D21" w:rsidRPr="004C5500">
                              <w:t>]</w:t>
                            </w:r>
                          </w:p>
                          <w:p w14:paraId="1B482A9B" w14:textId="5EAF749A" w:rsidR="00A5705B" w:rsidRPr="004C5500" w:rsidRDefault="00A5705B" w:rsidP="00A5705B">
                            <w:pPr>
                              <w:jc w:val="center"/>
                            </w:pPr>
                            <w:r w:rsidRPr="004C5500">
                              <w:t>Il progretto funziona in emulazione:     sì [ ] no [ ]</w:t>
                            </w:r>
                          </w:p>
                          <w:p w14:paraId="1CD07A1E" w14:textId="0C192139" w:rsidR="00A5705B" w:rsidRPr="004C5500" w:rsidRDefault="00A5705B" w:rsidP="00A5705B">
                            <w:pPr>
                              <w:jc w:val="center"/>
                            </w:pPr>
                            <w:r w:rsidRPr="004C5500">
                              <w:t>Il progetto funziona su board:                sì [ ] no [ ]</w:t>
                            </w:r>
                          </w:p>
                          <w:p w14:paraId="0D44F66B" w14:textId="3B1C430D" w:rsidR="00A5705B" w:rsidRPr="004C5500" w:rsidRDefault="00A5705B" w:rsidP="00A5705B">
                            <w:pPr>
                              <w:jc w:val="center"/>
                            </w:pPr>
                            <w:r w:rsidRPr="004C5500">
                              <w:t>L’ambiente di debug è stato utilizzato : sì [ ] no [ ]</w:t>
                            </w:r>
                          </w:p>
                          <w:p w14:paraId="7A4745A8" w14:textId="652DD93C" w:rsidR="00A5705B" w:rsidRPr="006C5122" w:rsidRDefault="00A5705B" w:rsidP="00E06EE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5BEB" id="Rectangle 1" o:spid="_x0000_s1026" style="position:absolute;margin-left:240.4pt;margin-top:-4.95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C8Z0zL4AAAAAsBAAAPAAAAAAAAAAAAAAAAAKoEAABkcnMvZG93bnJldi54bWxQSwUG&#10;AAAAAAQABADzAAAAtwUAAAAA&#10;" fillcolor="white [3201]" strokecolor="black [3200]" strokeweight="1pt">
                <v:textbox>
                  <w:txbxContent>
                    <w:p w14:paraId="488F8428" w14:textId="6077E31E" w:rsidR="00680D21" w:rsidRPr="00E06EEF" w:rsidRDefault="00E06EEF" w:rsidP="00680D21">
                      <w:pPr>
                        <w:jc w:val="right"/>
                      </w:pPr>
                      <w:r w:rsidRPr="00E06EEF">
                        <w:t>Nome e Cognome</w:t>
                      </w:r>
                      <w:r w:rsidRPr="0041777F">
                        <w:rPr>
                          <w:u w:val="single"/>
                        </w:rPr>
                        <w:t>___</w:t>
                      </w:r>
                      <w:r w:rsidRPr="00E06EEF">
                        <w:t>_</w:t>
                      </w:r>
                    </w:p>
                    <w:p w14:paraId="44CDC986" w14:textId="67F9ED2E" w:rsidR="00E06EEF" w:rsidRDefault="00E06EEF" w:rsidP="0041777F">
                      <w:pPr>
                        <w:ind w:left="720" w:firstLine="720"/>
                        <w:jc w:val="right"/>
                      </w:pPr>
                      <w:r w:rsidRPr="00E06EEF">
                        <w:t>Matricola</w:t>
                      </w:r>
                      <w:r>
                        <w:t>_______</w:t>
                      </w:r>
                      <w:r w:rsidR="00680D21" w:rsidRPr="00E06EEF">
                        <w:t>_</w:t>
                      </w:r>
                    </w:p>
                    <w:p w14:paraId="4112693C" w14:textId="7A0CF8BD" w:rsidR="00680D21" w:rsidRPr="004C5500" w:rsidRDefault="00A5705B" w:rsidP="00A5705B">
                      <w:pPr>
                        <w:jc w:val="center"/>
                      </w:pPr>
                      <w:r>
                        <w:t>Il c</w:t>
                      </w:r>
                      <w:r w:rsidR="00680D21" w:rsidRPr="004C5500">
                        <w:t>od</w:t>
                      </w:r>
                      <w:r w:rsidRPr="004C5500">
                        <w:t>ice compila senza errori</w:t>
                      </w:r>
                      <w:r w:rsidR="00680D21" w:rsidRPr="004C5500">
                        <w:t xml:space="preserve">: </w:t>
                      </w:r>
                      <w:r w:rsidRPr="004C5500">
                        <w:t xml:space="preserve">             sì </w:t>
                      </w:r>
                      <w:r w:rsidR="00680D21" w:rsidRPr="004C5500">
                        <w:t>[</w:t>
                      </w:r>
                      <w:r w:rsidR="00E06EEF" w:rsidRPr="004C5500">
                        <w:t xml:space="preserve"> </w:t>
                      </w:r>
                      <w:r w:rsidR="00680D21" w:rsidRPr="004C5500">
                        <w:t>] no [</w:t>
                      </w:r>
                      <w:r w:rsidR="00E06EEF" w:rsidRPr="004C5500">
                        <w:t xml:space="preserve"> </w:t>
                      </w:r>
                      <w:r w:rsidR="00680D21" w:rsidRPr="004C5500">
                        <w:t>]</w:t>
                      </w:r>
                    </w:p>
                    <w:p w14:paraId="1B482A9B" w14:textId="5EAF749A" w:rsidR="00A5705B" w:rsidRPr="004C5500" w:rsidRDefault="00A5705B" w:rsidP="00A5705B">
                      <w:pPr>
                        <w:jc w:val="center"/>
                      </w:pPr>
                      <w:r w:rsidRPr="004C5500">
                        <w:t>Il progretto funziona in emulazione:     sì [ ] no [ ]</w:t>
                      </w:r>
                    </w:p>
                    <w:p w14:paraId="1CD07A1E" w14:textId="0C192139" w:rsidR="00A5705B" w:rsidRPr="004C5500" w:rsidRDefault="00A5705B" w:rsidP="00A5705B">
                      <w:pPr>
                        <w:jc w:val="center"/>
                      </w:pPr>
                      <w:r w:rsidRPr="004C5500">
                        <w:t>Il progetto funziona su board:                sì [ ] no [ ]</w:t>
                      </w:r>
                    </w:p>
                    <w:p w14:paraId="0D44F66B" w14:textId="3B1C430D" w:rsidR="00A5705B" w:rsidRPr="004C5500" w:rsidRDefault="00A5705B" w:rsidP="00A5705B">
                      <w:pPr>
                        <w:jc w:val="center"/>
                      </w:pPr>
                      <w:r w:rsidRPr="004C5500">
                        <w:t>L’ambiente di debug è stato utilizzato : sì [ ] no [ ]</w:t>
                      </w:r>
                    </w:p>
                    <w:p w14:paraId="7A4745A8" w14:textId="652DD93C" w:rsidR="00A5705B" w:rsidRPr="006C5122" w:rsidRDefault="00A5705B" w:rsidP="00E06EE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696949E3" w14:textId="671D6F65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4C5500">
        <w:rPr>
          <w:sz w:val="22"/>
        </w:rPr>
        <w:t>3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4A3B89">
        <w:rPr>
          <w:sz w:val="22"/>
        </w:rPr>
        <w:t>7</w:t>
      </w:r>
      <w:r w:rsidR="00E06EEF" w:rsidRPr="008773FA">
        <w:rPr>
          <w:sz w:val="22"/>
        </w:rPr>
        <w:t xml:space="preserve"> febbraio</w:t>
      </w:r>
      <w:r w:rsidR="00F13904" w:rsidRPr="008773FA">
        <w:rPr>
          <w:sz w:val="22"/>
        </w:rPr>
        <w:t xml:space="preserve"> 20</w:t>
      </w:r>
      <w:r w:rsidR="00E06EEF" w:rsidRPr="008773FA">
        <w:rPr>
          <w:sz w:val="22"/>
        </w:rPr>
        <w:t>2</w:t>
      </w:r>
      <w:r w:rsidR="00A5705B">
        <w:rPr>
          <w:sz w:val="22"/>
        </w:rPr>
        <w:t>2</w:t>
      </w:r>
    </w:p>
    <w:p w14:paraId="07448A92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>
        <w:rPr>
          <w:u w:val="single"/>
          <w:lang w:val="en-GB"/>
        </w:rPr>
        <w:t>Leggere con attenzione</w:t>
      </w:r>
      <w:r w:rsidR="00F13904" w:rsidRPr="00F13904">
        <w:rPr>
          <w:u w:val="single"/>
          <w:lang w:val="en-GB"/>
        </w:rPr>
        <w:t>:</w:t>
      </w:r>
    </w:p>
    <w:p w14:paraId="5D29D9D2" w14:textId="77777777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</w:t>
      </w:r>
      <w:r w:rsidR="00CB6FA2" w:rsidRPr="00E06EEF">
        <w:t xml:space="preserve">ARM </w:t>
      </w:r>
      <w:r>
        <w:t>usando l’</w:t>
      </w:r>
      <w:r w:rsidRPr="00E06EEF">
        <w:t xml:space="preserve">IDE </w:t>
      </w:r>
      <w:r w:rsidR="00CB6FA2" w:rsidRPr="00E06EEF">
        <w:t>KEIL µVision</w:t>
      </w:r>
      <w:r w:rsidR="008773FA">
        <w:t>.</w:t>
      </w:r>
      <w:r w:rsidR="00CB6FA2" w:rsidRPr="00E06EEF">
        <w:t xml:space="preserve"> </w:t>
      </w:r>
    </w:p>
    <w:p w14:paraId="29964673" w14:textId="34B0E1A3" w:rsidR="00CB6FA2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 w:rsidR="00A5705B">
        <w:t>L</w:t>
      </w:r>
      <w:r w:rsidR="00A5705B" w:rsidRPr="00E06EEF">
        <w:t xml:space="preserve">ABINF </w:t>
      </w:r>
      <w:r w:rsidRPr="00E06EEF">
        <w:t xml:space="preserve">ed usare </w:t>
      </w:r>
      <w:r>
        <w:t>il</w:t>
      </w:r>
      <w:r w:rsidRPr="00E06EEF">
        <w:t xml:space="preserve"> software </w:t>
      </w:r>
      <w:r>
        <w:t xml:space="preserve">disponibile per </w:t>
      </w:r>
      <w:r w:rsidR="00F13904" w:rsidRPr="00E06EEF">
        <w:t>edit</w:t>
      </w:r>
      <w:r>
        <w:t>are</w:t>
      </w:r>
      <w:r w:rsidR="00F13904" w:rsidRPr="00E06EEF">
        <w:t>, compil</w:t>
      </w:r>
      <w:r>
        <w:t>are</w:t>
      </w:r>
      <w:r w:rsidR="00CB6FA2" w:rsidRPr="00E06EEF">
        <w:t xml:space="preserve"> </w:t>
      </w:r>
      <w:r>
        <w:t xml:space="preserve">e debuggare il </w:t>
      </w:r>
      <w:r w:rsidR="008773FA">
        <w:t>codice.</w:t>
      </w:r>
    </w:p>
    <w:p w14:paraId="28C2BB9E" w14:textId="5B5DF33D" w:rsidR="00A5705B" w:rsidRDefault="00A5705B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705B">
        <w:rPr>
          <w:highlight w:val="yellow"/>
        </w:rPr>
        <w:t>Utilizzare l’apposita area personale Z: predisposta sul computer del LABINF</w:t>
      </w:r>
      <w:r>
        <w:t xml:space="preserve"> (dove troverete questo testo) per creare il vostro progetto.</w:t>
      </w:r>
    </w:p>
    <w:p w14:paraId="0519789B" w14:textId="00CCFD9D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</w:t>
      </w:r>
      <w:r w:rsidR="00CB6FA2" w:rsidRPr="00E06EEF">
        <w:t xml:space="preserve">LANDTIGER </w:t>
      </w:r>
      <w:r w:rsidR="00A5705B">
        <w:t xml:space="preserve">o l’emulatore con tutte le non-idealità abilitate </w:t>
      </w:r>
      <w:r w:rsidRPr="00E06EEF">
        <w:t xml:space="preserve">per </w:t>
      </w:r>
      <w:r w:rsidR="00A5705B">
        <w:t>debuggare</w:t>
      </w:r>
      <w:r w:rsidR="00A5705B" w:rsidRPr="00E06EEF">
        <w:t xml:space="preserve"> </w:t>
      </w:r>
      <w:r w:rsidRPr="00E06EEF">
        <w:t xml:space="preserve">il </w:t>
      </w:r>
      <w:r>
        <w:t>progetto</w:t>
      </w:r>
    </w:p>
    <w:p w14:paraId="3D348915" w14:textId="254BC643" w:rsidR="00E06EEF" w:rsidRPr="00E06EEF" w:rsidRDefault="00A5705B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61446C">
        <w:t>ono inibiti tutti gli accessi</w:t>
      </w:r>
      <w:r>
        <w:t xml:space="preserve"> ad internet</w:t>
      </w:r>
      <w:r w:rsidR="0061446C">
        <w:t xml:space="preserve">. </w:t>
      </w:r>
    </w:p>
    <w:p w14:paraId="237BBC01" w14:textId="46FB1928" w:rsidR="0061446C" w:rsidRPr="0061446C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possono utilizzare progetti esistenti, </w:t>
      </w:r>
      <w:r w:rsidR="00A5705B">
        <w:t xml:space="preserve">prelevati dalla </w:t>
      </w:r>
      <w:r>
        <w:t>propria chiavetta USB, ed è possibile consultare materiale cartaceo</w:t>
      </w:r>
      <w:r w:rsidR="008773FA">
        <w:t>.</w:t>
      </w:r>
    </w:p>
    <w:p w14:paraId="5CE82FE1" w14:textId="6040D937" w:rsidR="00F13904" w:rsidRPr="00A5705B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A5705B">
        <w:rPr>
          <w:highlight w:val="yellow"/>
        </w:rPr>
        <w:t xml:space="preserve">Entro l’orario di consegna, occorre </w:t>
      </w:r>
      <w:r w:rsidR="00A5705B" w:rsidRPr="00A5705B">
        <w:rPr>
          <w:highlight w:val="yellow"/>
        </w:rPr>
        <w:t xml:space="preserve">finalizzare il salvataggio di tutti i file (valido anche per la parte di modern architecture) nella propria area personale. </w:t>
      </w:r>
      <w:r w:rsidRPr="00A5705B">
        <w:rPr>
          <w:highlight w:val="yellow"/>
        </w:rPr>
        <w:t xml:space="preserve">Le consegne in ritardo </w:t>
      </w:r>
      <w:r w:rsidR="00A5705B" w:rsidRPr="00A5705B">
        <w:rPr>
          <w:highlight w:val="yellow"/>
        </w:rPr>
        <w:t xml:space="preserve">(con file salvati oltre l’orario massimo di consegna) </w:t>
      </w:r>
      <w:r w:rsidRPr="00A5705B">
        <w:rPr>
          <w:highlight w:val="yellow"/>
        </w:rPr>
        <w:t>non vengono considerate valide e conducono in ogni caso all’insufficienza.</w:t>
      </w:r>
    </w:p>
    <w:p w14:paraId="5281A972" w14:textId="3DBF3F2F" w:rsidR="00F13904" w:rsidRPr="008773FA" w:rsidRDefault="0061446C" w:rsidP="008773F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446C">
        <w:t xml:space="preserve">In caso </w:t>
      </w:r>
      <w:r w:rsidR="008773FA">
        <w:t xml:space="preserve">non sia possibile compilare con successo </w:t>
      </w:r>
      <w:r w:rsidRPr="0061446C">
        <w:t xml:space="preserve">il progetto </w:t>
      </w:r>
      <w:r w:rsidR="008773FA">
        <w:t>consegnato, la prova sarà considerata insufficiente.</w:t>
      </w:r>
      <w:r w:rsidR="00A5705B">
        <w:t xml:space="preserve"> Si richiede di predisporre l’ambiente di debug con le watch che permettono di seguire il flusso del programma.</w:t>
      </w:r>
    </w:p>
    <w:p w14:paraId="534E6B08" w14:textId="4F362E3F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Pr="00A74759">
        <w:rPr>
          <w:u w:val="single"/>
        </w:rPr>
        <w:t xml:space="preserve">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7C806AEA" w14:textId="01015EBE" w:rsidR="004C5500" w:rsidRDefault="00A5705B" w:rsidP="00F13904">
      <w:pPr>
        <w:ind w:firstLine="0"/>
      </w:pPr>
      <w:r>
        <w:t>U</w:t>
      </w:r>
      <w:r w:rsidR="00A74759">
        <w:t xml:space="preserve">tilizzando la scheda LANDTIGER </w:t>
      </w:r>
      <w:r w:rsidR="00325EF4">
        <w:t xml:space="preserve">e il </w:t>
      </w:r>
      <w:r w:rsidR="00A74759">
        <w:t>system-on-chip LPC1768</w:t>
      </w:r>
      <w:r>
        <w:t xml:space="preserve"> si vuole realizzare </w:t>
      </w:r>
      <w:r w:rsidR="004C5500">
        <w:t>un apparecchio che calcola</w:t>
      </w:r>
      <w:r w:rsidR="002755B2">
        <w:t xml:space="preserve"> le statistiche de</w:t>
      </w:r>
      <w:r w:rsidR="004C5500">
        <w:t xml:space="preserve">l livello di soddisfazioni dei clienti in un negozio. </w:t>
      </w:r>
    </w:p>
    <w:p w14:paraId="64F535B0" w14:textId="4C4D3DFD" w:rsidR="002C5220" w:rsidRDefault="00A5705B" w:rsidP="00B66DAC">
      <w:pPr>
        <w:ind w:firstLine="0"/>
      </w:pPr>
      <w:r>
        <w:t>Il sistema permette a</w:t>
      </w:r>
      <w:r w:rsidR="004C5500">
        <w:t>i clienti del negozio di dare un’indicazione del livello di soddisfazione all’uscita del negozio</w:t>
      </w:r>
      <w:r w:rsidR="002C5220">
        <w:t xml:space="preserve"> attraverso la pressione dei pulsanti KEY1, KEY2 e INT0</w:t>
      </w:r>
      <w:r w:rsidR="00B66DAC">
        <w:t xml:space="preserve"> e la visualizzazione su un LED preciso</w:t>
      </w:r>
      <w:r w:rsidR="004C5500">
        <w:t xml:space="preserve">. </w:t>
      </w:r>
    </w:p>
    <w:p w14:paraId="4E4BB294" w14:textId="59D95319" w:rsidR="002C5220" w:rsidRDefault="002C5220" w:rsidP="002C5220">
      <w:pPr>
        <w:pStyle w:val="Paragrafoelenco"/>
        <w:numPr>
          <w:ilvl w:val="0"/>
          <w:numId w:val="23"/>
        </w:numPr>
      </w:pPr>
      <w:r>
        <w:t>Soddisfatto: KEY1</w:t>
      </w:r>
      <w:r w:rsidR="00B66DAC">
        <w:t xml:space="preserve"> – LED4</w:t>
      </w:r>
    </w:p>
    <w:p w14:paraId="780140DC" w14:textId="01813770" w:rsidR="002C5220" w:rsidRDefault="002C5220" w:rsidP="002C5220">
      <w:pPr>
        <w:pStyle w:val="Paragrafoelenco"/>
        <w:numPr>
          <w:ilvl w:val="0"/>
          <w:numId w:val="23"/>
        </w:numPr>
      </w:pPr>
      <w:r>
        <w:t>Neutro: KEY2</w:t>
      </w:r>
      <w:r w:rsidR="00B66DAC">
        <w:t xml:space="preserve"> – LED5</w:t>
      </w:r>
    </w:p>
    <w:p w14:paraId="2830B4C9" w14:textId="73BBC6DB" w:rsidR="002C5220" w:rsidRDefault="002C5220" w:rsidP="002C5220">
      <w:pPr>
        <w:pStyle w:val="Paragrafoelenco"/>
        <w:numPr>
          <w:ilvl w:val="0"/>
          <w:numId w:val="23"/>
        </w:numPr>
      </w:pPr>
      <w:r>
        <w:t xml:space="preserve">Insoddisfatto: INT0 </w:t>
      </w:r>
      <w:r w:rsidR="00B66DAC">
        <w:t>– LED6</w:t>
      </w:r>
    </w:p>
    <w:p w14:paraId="61EBF3FC" w14:textId="6459DBCD" w:rsidR="00B66DAC" w:rsidRDefault="00B66DAC" w:rsidP="00B66DAC">
      <w:pPr>
        <w:ind w:left="1080" w:firstLine="0"/>
      </w:pPr>
      <w:r>
        <w:t>Una volta premuto un pulsante, il LED relativo deve restare accesso per 1s.</w:t>
      </w:r>
    </w:p>
    <w:p w14:paraId="75268B58" w14:textId="50CFCD60" w:rsidR="00B66DAC" w:rsidRDefault="002755B2" w:rsidP="002755B2">
      <w:pPr>
        <w:ind w:firstLine="0"/>
      </w:pPr>
      <w:r>
        <w:t xml:space="preserve">Al seguito di una richiesta, il sistema </w:t>
      </w:r>
      <w:r w:rsidR="004C5500">
        <w:t xml:space="preserve">calcola le statistiche raccolte e </w:t>
      </w:r>
      <w:r w:rsidR="002C5220">
        <w:t>le visualizza.</w:t>
      </w:r>
    </w:p>
    <w:p w14:paraId="47112437" w14:textId="56EEB73F" w:rsidR="002C5220" w:rsidRDefault="00B66DAC" w:rsidP="00B66DAC">
      <w:pPr>
        <w:ind w:firstLine="0"/>
      </w:pPr>
      <w:r>
        <w:t>Il sistema progettato deve funzionare come segue:</w:t>
      </w:r>
      <w:r w:rsidR="002C5220">
        <w:t xml:space="preserve"> </w:t>
      </w:r>
    </w:p>
    <w:p w14:paraId="116FE705" w14:textId="3CDC5E3A" w:rsidR="00B66DAC" w:rsidRDefault="00B66DAC" w:rsidP="002C5220">
      <w:pPr>
        <w:pStyle w:val="Paragrafoelenco"/>
        <w:numPr>
          <w:ilvl w:val="0"/>
          <w:numId w:val="18"/>
        </w:numPr>
      </w:pPr>
      <w:r>
        <w:t xml:space="preserve">Al reset il sistema deve </w:t>
      </w:r>
      <w:r w:rsidR="00C7136B">
        <w:t>inizializzare</w:t>
      </w:r>
      <w:r w:rsidR="00736830">
        <w:t xml:space="preserve"> a zero</w:t>
      </w:r>
      <w:r w:rsidR="00C7136B">
        <w:t xml:space="preserve"> tre variabili di interi senza segno (S, N, I)</w:t>
      </w:r>
      <w:r w:rsidR="00736830">
        <w:t>,</w:t>
      </w:r>
      <w:r w:rsidR="00C7136B">
        <w:t xml:space="preserve"> dove verranno salvat</w:t>
      </w:r>
      <w:r w:rsidR="00DC1BD8">
        <w:t>e</w:t>
      </w:r>
      <w:r w:rsidR="00C7136B">
        <w:t xml:space="preserve"> le scelte dei clienti relative al</w:t>
      </w:r>
      <w:r>
        <w:t xml:space="preserve"> grado di soddisfazione</w:t>
      </w:r>
      <w:r w:rsidR="00C7136B">
        <w:t>.</w:t>
      </w:r>
      <w:r>
        <w:t xml:space="preserve"> </w:t>
      </w:r>
    </w:p>
    <w:p w14:paraId="3C6D5780" w14:textId="73D20960" w:rsidR="00C7136B" w:rsidRDefault="00C7136B" w:rsidP="002C5220">
      <w:pPr>
        <w:pStyle w:val="Paragrafoelenco"/>
        <w:numPr>
          <w:ilvl w:val="0"/>
          <w:numId w:val="18"/>
        </w:numPr>
      </w:pPr>
      <w:r>
        <w:t xml:space="preserve">Ad ogni pressione dei pulsanti (come indicato sopra), il relativo contatore deve incrementarsi e il </w:t>
      </w:r>
      <w:r w:rsidR="007357F7">
        <w:t>LED</w:t>
      </w:r>
      <w:r>
        <w:t xml:space="preserve"> corrispondente resta accesso per 1s. </w:t>
      </w:r>
    </w:p>
    <w:p w14:paraId="0BD90799" w14:textId="4E9E6C4A" w:rsidR="00A5705B" w:rsidRDefault="000B5CA5" w:rsidP="002C5220">
      <w:pPr>
        <w:pStyle w:val="Paragrafoelenco"/>
        <w:numPr>
          <w:ilvl w:val="0"/>
          <w:numId w:val="18"/>
        </w:numPr>
      </w:pPr>
      <w:r>
        <w:t>M</w:t>
      </w:r>
      <w:r w:rsidR="00C7136B">
        <w:t xml:space="preserve">ediante la pressione di JOYSTICK RIGHT </w:t>
      </w:r>
      <w:r>
        <w:t>viene invocata la funzione di statistiche scritta in assembler:</w:t>
      </w:r>
    </w:p>
    <w:p w14:paraId="21876995" w14:textId="6AEC410A" w:rsidR="004E423E" w:rsidRDefault="000B5CA5" w:rsidP="00DC1BD8">
      <w:pPr>
        <w:ind w:firstLine="0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GB"/>
        </w:rPr>
        <w:t>int</w:t>
      </w:r>
      <w:r w:rsidRPr="00A5705B">
        <w:rPr>
          <w:rFonts w:ascii="Lucida Sans Unicode" w:hAnsi="Lucida Sans Unicode" w:cs="Lucida Sans Unicode"/>
          <w:sz w:val="22"/>
          <w:lang w:val="en-GB"/>
        </w:rPr>
        <w:t xml:space="preserve"> </w:t>
      </w:r>
      <w:r w:rsidR="004E423E">
        <w:rPr>
          <w:rFonts w:ascii="Lucida Sans Unicode" w:hAnsi="Lucida Sans Unicode" w:cs="Lucida Sans Unicode"/>
          <w:sz w:val="22"/>
          <w:lang w:val="en-GB"/>
        </w:rPr>
        <w:t>stat_satisfaction</w:t>
      </w:r>
      <w:r w:rsidRPr="00A5705B">
        <w:rPr>
          <w:rFonts w:ascii="Lucida Sans Unicode" w:hAnsi="Lucida Sans Unicode" w:cs="Lucida Sans Unicode"/>
          <w:sz w:val="22"/>
          <w:lang w:val="en-GB"/>
        </w:rPr>
        <w:t>(</w:t>
      </w:r>
      <w:r w:rsidR="00DC1BD8"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int S, </w:t>
      </w:r>
      <w:r w:rsidR="00DC1BD8"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="004E423E">
        <w:rPr>
          <w:rFonts w:ascii="Lucida Sans Unicode" w:hAnsi="Lucida Sans Unicode" w:cs="Lucida Sans Unicode"/>
          <w:sz w:val="22"/>
          <w:lang w:val="en-GB"/>
        </w:rPr>
        <w:t>int N,</w:t>
      </w:r>
      <w:r w:rsidR="00DC1BD8" w:rsidRPr="00DC1BD8">
        <w:rPr>
          <w:rFonts w:ascii="Lucida Sans Unicode" w:hAnsi="Lucida Sans Unicode" w:cs="Lucida Sans Unicode"/>
          <w:sz w:val="22"/>
          <w:lang w:val="en-GB"/>
        </w:rPr>
        <w:t xml:space="preserve"> </w:t>
      </w:r>
      <w:r w:rsidR="00DC1BD8">
        <w:rPr>
          <w:rFonts w:ascii="Lucida Sans Unicode" w:hAnsi="Lucida Sans Unicode" w:cs="Lucida Sans Unicode"/>
          <w:sz w:val="22"/>
          <w:lang w:val="en-GB"/>
        </w:rPr>
        <w:t>unsigned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 int I, </w:t>
      </w:r>
      <w:r w:rsidR="003F79DF">
        <w:rPr>
          <w:rFonts w:ascii="Lucida Sans Unicode" w:hAnsi="Lucida Sans Unicode" w:cs="Lucida Sans Unicode"/>
          <w:sz w:val="22"/>
          <w:lang w:val="en-GB"/>
        </w:rPr>
        <w:t>char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* </w:t>
      </w:r>
      <w:r w:rsidR="003F79DF">
        <w:rPr>
          <w:rFonts w:ascii="Lucida Sans Unicode" w:hAnsi="Lucida Sans Unicode" w:cs="Lucida Sans Unicode"/>
          <w:sz w:val="22"/>
          <w:lang w:val="en-GB"/>
        </w:rPr>
        <w:t>P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S, </w:t>
      </w:r>
      <w:r w:rsidR="003F79DF">
        <w:rPr>
          <w:rFonts w:ascii="Lucida Sans Unicode" w:hAnsi="Lucida Sans Unicode" w:cs="Lucida Sans Unicode"/>
          <w:sz w:val="22"/>
          <w:lang w:val="en-GB"/>
        </w:rPr>
        <w:t>char</w:t>
      </w:r>
      <w:r w:rsidR="004E423E">
        <w:rPr>
          <w:rFonts w:ascii="Lucida Sans Unicode" w:hAnsi="Lucida Sans Unicode" w:cs="Lucida Sans Unicode"/>
          <w:sz w:val="22"/>
          <w:lang w:val="en-GB"/>
        </w:rPr>
        <w:t>*</w:t>
      </w:r>
      <w:r w:rsidR="003F79DF">
        <w:rPr>
          <w:rFonts w:ascii="Lucida Sans Unicode" w:hAnsi="Lucida Sans Unicode" w:cs="Lucida Sans Unicode"/>
          <w:sz w:val="22"/>
          <w:lang w:val="en-GB"/>
        </w:rPr>
        <w:t xml:space="preserve"> P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N, </w:t>
      </w:r>
      <w:r w:rsidR="003F79DF">
        <w:rPr>
          <w:rFonts w:ascii="Lucida Sans Unicode" w:hAnsi="Lucida Sans Unicode" w:cs="Lucida Sans Unicode"/>
          <w:sz w:val="22"/>
          <w:lang w:val="en-GB"/>
        </w:rPr>
        <w:t>char</w:t>
      </w:r>
      <w:r w:rsidR="004E423E">
        <w:rPr>
          <w:rFonts w:ascii="Lucida Sans Unicode" w:hAnsi="Lucida Sans Unicode" w:cs="Lucida Sans Unicode"/>
          <w:sz w:val="22"/>
          <w:lang w:val="en-GB"/>
        </w:rPr>
        <w:t>*</w:t>
      </w:r>
      <w:r w:rsidR="003F79DF">
        <w:rPr>
          <w:rFonts w:ascii="Lucida Sans Unicode" w:hAnsi="Lucida Sans Unicode" w:cs="Lucida Sans Unicode"/>
          <w:sz w:val="22"/>
          <w:lang w:val="en-GB"/>
        </w:rPr>
        <w:t xml:space="preserve"> P</w:t>
      </w:r>
      <w:r w:rsidR="004E423E">
        <w:rPr>
          <w:rFonts w:ascii="Lucida Sans Unicode" w:hAnsi="Lucida Sans Unicode" w:cs="Lucida Sans Unicode"/>
          <w:sz w:val="22"/>
          <w:lang w:val="en-GB"/>
        </w:rPr>
        <w:t>I);</w:t>
      </w:r>
    </w:p>
    <w:p w14:paraId="4E060FB5" w14:textId="2D33BB7E" w:rsidR="002755B2" w:rsidRDefault="002755B2" w:rsidP="003F79DF">
      <w:pPr>
        <w:pStyle w:val="Paragrafoelenco"/>
        <w:numPr>
          <w:ilvl w:val="0"/>
          <w:numId w:val="22"/>
        </w:numPr>
      </w:pPr>
      <w:r>
        <w:t xml:space="preserve">La funzione riceve i contatori </w:t>
      </w:r>
      <w:r w:rsidR="00FD07A8">
        <w:t>S, N ed I e tre puntatori per restituire i calcoli eseguiti</w:t>
      </w:r>
      <w:r w:rsidR="00B915A2">
        <w:tab/>
      </w:r>
      <w:r w:rsidR="00FD07A8">
        <w:t>.</w:t>
      </w:r>
    </w:p>
    <w:p w14:paraId="5643169C" w14:textId="4F06AC1F" w:rsidR="000B5CA5" w:rsidRDefault="003F79DF" w:rsidP="003F79DF">
      <w:pPr>
        <w:pStyle w:val="Paragrafoelenco"/>
        <w:numPr>
          <w:ilvl w:val="0"/>
          <w:numId w:val="22"/>
        </w:numPr>
      </w:pPr>
      <w:r>
        <w:t>L</w:t>
      </w:r>
      <w:r w:rsidR="000B5CA5" w:rsidRPr="00A5705B">
        <w:t>a funzione restituisce</w:t>
      </w:r>
      <w:r w:rsidR="000B5CA5">
        <w:t xml:space="preserve"> </w:t>
      </w:r>
      <w:r>
        <w:t>il numero totale di clienti che ha inserito la sua scelta</w:t>
      </w:r>
      <w:r w:rsidR="004E423E">
        <w:t>.</w:t>
      </w:r>
    </w:p>
    <w:p w14:paraId="4F343A7E" w14:textId="43D7E987" w:rsidR="00A5705B" w:rsidRDefault="004E423E" w:rsidP="00736830">
      <w:pPr>
        <w:pStyle w:val="Paragrafoelenco"/>
        <w:numPr>
          <w:ilvl w:val="0"/>
          <w:numId w:val="22"/>
        </w:numPr>
      </w:pPr>
      <w:r>
        <w:t xml:space="preserve">La funzione deve calcolare la percentuale (approssimata ad intero) </w:t>
      </w:r>
      <w:r w:rsidR="003F79DF">
        <w:t xml:space="preserve">di ognuna delle scelte dei clienti e restituisce i valori calcolati nelle variabili PS </w:t>
      </w:r>
      <w:r w:rsidR="00736830">
        <w:t>(P</w:t>
      </w:r>
      <w:r w:rsidR="003F79DF">
        <w:t>ercentuale Soddis</w:t>
      </w:r>
      <w:r w:rsidR="00736830">
        <w:t>f</w:t>
      </w:r>
      <w:r w:rsidR="003F79DF">
        <w:t>a</w:t>
      </w:r>
      <w:r w:rsidR="00736830">
        <w:t>t</w:t>
      </w:r>
      <w:r w:rsidR="003F79DF">
        <w:t>to</w:t>
      </w:r>
      <w:r w:rsidR="00736830">
        <w:t>)</w:t>
      </w:r>
      <w:r w:rsidR="003F79DF">
        <w:t>, PN</w:t>
      </w:r>
      <w:r w:rsidR="00736830">
        <w:t xml:space="preserve"> (Percentuale Neutro)</w:t>
      </w:r>
      <w:r w:rsidR="003F79DF">
        <w:t>, PI</w:t>
      </w:r>
      <w:r w:rsidR="00736830">
        <w:t xml:space="preserve"> (Percentuale Insoddisfatto)</w:t>
      </w:r>
      <w:r w:rsidR="003F79DF">
        <w:t xml:space="preserve">. </w:t>
      </w:r>
    </w:p>
    <w:p w14:paraId="4D26B6E2" w14:textId="77777777" w:rsidR="00FD07A8" w:rsidRDefault="00FD07A8" w:rsidP="00FD07A8">
      <w:pPr>
        <w:pStyle w:val="Paragrafoelenco"/>
        <w:ind w:left="1084" w:firstLine="0"/>
      </w:pPr>
    </w:p>
    <w:p w14:paraId="18AEC5EE" w14:textId="77777777" w:rsidR="00736830" w:rsidRPr="00A5705B" w:rsidRDefault="00736830" w:rsidP="00736830">
      <w:pPr>
        <w:pStyle w:val="Paragrafoelenco"/>
        <w:ind w:left="1084" w:firstLine="0"/>
      </w:pPr>
    </w:p>
    <w:p w14:paraId="28706C20" w14:textId="741D3D2A" w:rsidR="00953442" w:rsidRDefault="00953442" w:rsidP="00A5705B">
      <w:pPr>
        <w:pStyle w:val="Paragrafoelenco"/>
        <w:numPr>
          <w:ilvl w:val="0"/>
          <w:numId w:val="18"/>
        </w:numPr>
      </w:pPr>
      <w:r>
        <w:lastRenderedPageBreak/>
        <w:t>Presentazione dei dati:</w:t>
      </w:r>
    </w:p>
    <w:p w14:paraId="0C516C42" w14:textId="5610E3BE" w:rsidR="00736830" w:rsidRDefault="00736830" w:rsidP="00953442">
      <w:pPr>
        <w:pStyle w:val="Paragrafoelenco"/>
        <w:numPr>
          <w:ilvl w:val="1"/>
          <w:numId w:val="18"/>
        </w:numPr>
      </w:pPr>
      <w:r>
        <w:t xml:space="preserve">Dopo l’esecuzione della </w:t>
      </w:r>
      <w:r w:rsidR="00A5705B">
        <w:t xml:space="preserve">funzione ASM, i </w:t>
      </w:r>
      <w:r w:rsidR="007357F7">
        <w:t>LED</w:t>
      </w:r>
      <w:r w:rsidR="00A5705B">
        <w:t xml:space="preserve"> mostrano il </w:t>
      </w:r>
      <w:r>
        <w:t>numero di clienti che hanno compilato la inchiesta durante 2s.</w:t>
      </w:r>
    </w:p>
    <w:p w14:paraId="10CF0ABB" w14:textId="46771D0C" w:rsidR="00736830" w:rsidRDefault="00953442" w:rsidP="00953442">
      <w:pPr>
        <w:pStyle w:val="Paragrafoelenco"/>
        <w:numPr>
          <w:ilvl w:val="1"/>
          <w:numId w:val="18"/>
        </w:numPr>
      </w:pPr>
      <w:r>
        <w:t>Successivamente, per ognuna delle percentuali calcolate</w:t>
      </w:r>
      <w:r w:rsidR="002755B2">
        <w:t xml:space="preserve"> (PS, PN,e PI)</w:t>
      </w:r>
      <w:r>
        <w:t>, si deve far lampeggiare il LED correlato</w:t>
      </w:r>
      <w:r w:rsidR="002755B2">
        <w:t xml:space="preserve"> (per esempio, LED4 per PS)</w:t>
      </w:r>
      <w:r>
        <w:t xml:space="preserve"> a una frequenza di 5Hz durante 2s. Dopodiché, si presenta il valore </w:t>
      </w:r>
      <w:r w:rsidR="00FD07A8">
        <w:t xml:space="preserve">percentuale </w:t>
      </w:r>
      <w:r>
        <w:t>calcolato su</w:t>
      </w:r>
      <w:r w:rsidR="00FD07A8">
        <w:t xml:space="preserve"> tutt</w:t>
      </w:r>
      <w:r>
        <w:t xml:space="preserve">i </w:t>
      </w:r>
      <w:r w:rsidR="00FD07A8">
        <w:t xml:space="preserve">i </w:t>
      </w:r>
      <w:r w:rsidR="007357F7">
        <w:t>LED</w:t>
      </w:r>
      <w:r>
        <w:t xml:space="preserve"> durante </w:t>
      </w:r>
      <w:r w:rsidR="002755B2">
        <w:t>2s.</w:t>
      </w:r>
      <w:r>
        <w:t xml:space="preserve">   </w:t>
      </w:r>
    </w:p>
    <w:p w14:paraId="4F304043" w14:textId="57CDFD77" w:rsidR="00A5705B" w:rsidRDefault="00A5705B" w:rsidP="00A5705B">
      <w:pPr>
        <w:pStyle w:val="Paragrafoelenco"/>
        <w:numPr>
          <w:ilvl w:val="0"/>
          <w:numId w:val="18"/>
        </w:numPr>
      </w:pPr>
      <w:r>
        <w:t xml:space="preserve"> </w:t>
      </w:r>
      <w:r w:rsidR="002755B2">
        <w:t>Una volta terminata la presentazione dei dati, il programma continua normalmente</w:t>
      </w:r>
      <w:r w:rsidR="00DC1BD8">
        <w:t xml:space="preserve"> senza eliminare le informazioni raccolte in precedenza</w:t>
      </w:r>
      <w:r w:rsidR="002755B2">
        <w:t>.</w:t>
      </w:r>
    </w:p>
    <w:p w14:paraId="1FB1C37D" w14:textId="3364803D" w:rsidR="00746E8A" w:rsidRPr="00435098" w:rsidRDefault="004A3B89" w:rsidP="00435098">
      <w:pPr>
        <w:pStyle w:val="Paragrafoelenco"/>
        <w:numPr>
          <w:ilvl w:val="0"/>
          <w:numId w:val="18"/>
        </w:numPr>
      </w:pPr>
      <w:r>
        <w:t>Alla pressione di JOYSTICK LEFT</w:t>
      </w:r>
      <w:r w:rsidR="00FD07A8">
        <w:t xml:space="preserve">, </w:t>
      </w:r>
      <w:r>
        <w:t>il</w:t>
      </w:r>
      <w:r w:rsidR="008C5D68">
        <w:t xml:space="preserve"> processo ricomincia </w:t>
      </w:r>
      <w:r w:rsidR="002D4C23">
        <w:t xml:space="preserve"> da </w:t>
      </w:r>
      <w:r w:rsidR="002755B2">
        <w:t>1</w:t>
      </w:r>
      <w:r w:rsidR="002D4C23">
        <w:t>)</w:t>
      </w:r>
      <w:r w:rsidR="00A5705B">
        <w:t xml:space="preserve"> </w:t>
      </w:r>
      <w:r w:rsidR="002755B2">
        <w:t xml:space="preserve">con tutti i valori </w:t>
      </w:r>
      <w:r w:rsidR="00A5705B">
        <w:t>uguali a 0.</w:t>
      </w:r>
    </w:p>
    <w:sectPr w:rsidR="00746E8A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79DF" w14:textId="77777777" w:rsidR="00917841" w:rsidRDefault="00917841">
      <w:r>
        <w:separator/>
      </w:r>
    </w:p>
  </w:endnote>
  <w:endnote w:type="continuationSeparator" w:id="0">
    <w:p w14:paraId="29D7C30E" w14:textId="77777777" w:rsidR="00917841" w:rsidRDefault="0091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1FBE" w14:textId="77777777" w:rsidR="00917841" w:rsidRDefault="00917841">
      <w:r>
        <w:separator/>
      </w:r>
    </w:p>
  </w:footnote>
  <w:footnote w:type="continuationSeparator" w:id="0">
    <w:p w14:paraId="13FFC850" w14:textId="77777777" w:rsidR="00917841" w:rsidRDefault="00917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132CAA"/>
    <w:multiLevelType w:val="hybridMultilevel"/>
    <w:tmpl w:val="4F4A31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B5C7F"/>
    <w:multiLevelType w:val="hybridMultilevel"/>
    <w:tmpl w:val="829C0918"/>
    <w:lvl w:ilvl="0" w:tplc="5ED45DDE">
      <w:start w:val="2"/>
      <w:numFmt w:val="bullet"/>
      <w:lvlText w:val="-"/>
      <w:lvlJc w:val="left"/>
      <w:pPr>
        <w:ind w:left="1084" w:hanging="360"/>
      </w:pPr>
      <w:rPr>
        <w:rFonts w:ascii="Lucida Sans Unicode" w:eastAsia="Times New Roman" w:hAnsi="Lucida Sans Unicode" w:cs="Lucida Sans Unicode" w:hint="default"/>
      </w:rPr>
    </w:lvl>
    <w:lvl w:ilvl="1" w:tplc="0410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693B9C"/>
    <w:multiLevelType w:val="hybridMultilevel"/>
    <w:tmpl w:val="C10EEF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56097"/>
    <w:multiLevelType w:val="hybridMultilevel"/>
    <w:tmpl w:val="7CD0B7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3"/>
  </w:num>
  <w:num w:numId="10">
    <w:abstractNumId w:val="9"/>
  </w:num>
  <w:num w:numId="11">
    <w:abstractNumId w:val="7"/>
  </w:num>
  <w:num w:numId="12">
    <w:abstractNumId w:val="8"/>
  </w:num>
  <w:num w:numId="13">
    <w:abstractNumId w:val="16"/>
  </w:num>
  <w:num w:numId="14">
    <w:abstractNumId w:val="14"/>
  </w:num>
  <w:num w:numId="15">
    <w:abstractNumId w:val="2"/>
  </w:num>
  <w:num w:numId="16">
    <w:abstractNumId w:val="12"/>
  </w:num>
  <w:num w:numId="17">
    <w:abstractNumId w:val="20"/>
  </w:num>
  <w:num w:numId="18">
    <w:abstractNumId w:val="17"/>
  </w:num>
  <w:num w:numId="19">
    <w:abstractNumId w:val="11"/>
  </w:num>
  <w:num w:numId="20">
    <w:abstractNumId w:val="10"/>
  </w:num>
  <w:num w:numId="21">
    <w:abstractNumId w:val="6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jc2NjczNjCzNLJU0lEKTi0uzszPAykwqgUAoQLq8ywAAAA="/>
  </w:docVars>
  <w:rsids>
    <w:rsidRoot w:val="00401CF5"/>
    <w:rsid w:val="00057192"/>
    <w:rsid w:val="00062098"/>
    <w:rsid w:val="00081765"/>
    <w:rsid w:val="00096C0E"/>
    <w:rsid w:val="000B55E4"/>
    <w:rsid w:val="000B5CA5"/>
    <w:rsid w:val="000E02D8"/>
    <w:rsid w:val="000E5ADC"/>
    <w:rsid w:val="0010573C"/>
    <w:rsid w:val="001140AC"/>
    <w:rsid w:val="00136DB2"/>
    <w:rsid w:val="0016105D"/>
    <w:rsid w:val="001A7F67"/>
    <w:rsid w:val="001B39D8"/>
    <w:rsid w:val="001C4F96"/>
    <w:rsid w:val="002137E7"/>
    <w:rsid w:val="00223B86"/>
    <w:rsid w:val="002263B2"/>
    <w:rsid w:val="002755B2"/>
    <w:rsid w:val="002B0685"/>
    <w:rsid w:val="002C5220"/>
    <w:rsid w:val="002D4A3A"/>
    <w:rsid w:val="002D4C23"/>
    <w:rsid w:val="002E4819"/>
    <w:rsid w:val="002F5893"/>
    <w:rsid w:val="00306A0D"/>
    <w:rsid w:val="00315FDD"/>
    <w:rsid w:val="00320E35"/>
    <w:rsid w:val="00323C32"/>
    <w:rsid w:val="00325EF4"/>
    <w:rsid w:val="003447B7"/>
    <w:rsid w:val="00353CB7"/>
    <w:rsid w:val="003B2C3B"/>
    <w:rsid w:val="003C5E9F"/>
    <w:rsid w:val="003F5DD2"/>
    <w:rsid w:val="003F79DF"/>
    <w:rsid w:val="00401CF5"/>
    <w:rsid w:val="00403E5D"/>
    <w:rsid w:val="004166BB"/>
    <w:rsid w:val="0041777F"/>
    <w:rsid w:val="00435098"/>
    <w:rsid w:val="004425B2"/>
    <w:rsid w:val="00467AC7"/>
    <w:rsid w:val="00472696"/>
    <w:rsid w:val="00475C4E"/>
    <w:rsid w:val="00484A43"/>
    <w:rsid w:val="00496D87"/>
    <w:rsid w:val="004A3B89"/>
    <w:rsid w:val="004C5500"/>
    <w:rsid w:val="004E423E"/>
    <w:rsid w:val="004F03ED"/>
    <w:rsid w:val="004F26FE"/>
    <w:rsid w:val="00522679"/>
    <w:rsid w:val="00535B9D"/>
    <w:rsid w:val="005378EA"/>
    <w:rsid w:val="0054712B"/>
    <w:rsid w:val="00552472"/>
    <w:rsid w:val="00587B26"/>
    <w:rsid w:val="00590EA0"/>
    <w:rsid w:val="005A1C5E"/>
    <w:rsid w:val="005D6220"/>
    <w:rsid w:val="00607C0E"/>
    <w:rsid w:val="0061446C"/>
    <w:rsid w:val="00680D21"/>
    <w:rsid w:val="006A50FE"/>
    <w:rsid w:val="006B26E4"/>
    <w:rsid w:val="006B64CD"/>
    <w:rsid w:val="006C5122"/>
    <w:rsid w:val="006C743E"/>
    <w:rsid w:val="007357F7"/>
    <w:rsid w:val="00736830"/>
    <w:rsid w:val="007446D0"/>
    <w:rsid w:val="00746E8A"/>
    <w:rsid w:val="00754F7C"/>
    <w:rsid w:val="007617A9"/>
    <w:rsid w:val="00781968"/>
    <w:rsid w:val="007913DD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773FA"/>
    <w:rsid w:val="008B029F"/>
    <w:rsid w:val="008B3A76"/>
    <w:rsid w:val="008C3ECA"/>
    <w:rsid w:val="008C5D68"/>
    <w:rsid w:val="008F48AC"/>
    <w:rsid w:val="00917841"/>
    <w:rsid w:val="009263EC"/>
    <w:rsid w:val="0093440C"/>
    <w:rsid w:val="00953442"/>
    <w:rsid w:val="00956EE7"/>
    <w:rsid w:val="0096110E"/>
    <w:rsid w:val="0096111D"/>
    <w:rsid w:val="009A20B3"/>
    <w:rsid w:val="009D1443"/>
    <w:rsid w:val="009F073F"/>
    <w:rsid w:val="00A314E5"/>
    <w:rsid w:val="00A5705B"/>
    <w:rsid w:val="00A62F2D"/>
    <w:rsid w:val="00A65ECE"/>
    <w:rsid w:val="00A74759"/>
    <w:rsid w:val="00A839F8"/>
    <w:rsid w:val="00AF2EA5"/>
    <w:rsid w:val="00AF34E7"/>
    <w:rsid w:val="00B3209A"/>
    <w:rsid w:val="00B53F7C"/>
    <w:rsid w:val="00B57378"/>
    <w:rsid w:val="00B66DAC"/>
    <w:rsid w:val="00B915A2"/>
    <w:rsid w:val="00B91960"/>
    <w:rsid w:val="00BA40FE"/>
    <w:rsid w:val="00BD6AEF"/>
    <w:rsid w:val="00BE7BA8"/>
    <w:rsid w:val="00BF6EDA"/>
    <w:rsid w:val="00C03D12"/>
    <w:rsid w:val="00C16733"/>
    <w:rsid w:val="00C2428D"/>
    <w:rsid w:val="00C7136B"/>
    <w:rsid w:val="00C85C3C"/>
    <w:rsid w:val="00C910C8"/>
    <w:rsid w:val="00CB6FA2"/>
    <w:rsid w:val="00D074E2"/>
    <w:rsid w:val="00D47498"/>
    <w:rsid w:val="00D65750"/>
    <w:rsid w:val="00D65CF9"/>
    <w:rsid w:val="00DA0AB1"/>
    <w:rsid w:val="00DC1BD8"/>
    <w:rsid w:val="00DC6C08"/>
    <w:rsid w:val="00E06EEF"/>
    <w:rsid w:val="00E460D5"/>
    <w:rsid w:val="00E73536"/>
    <w:rsid w:val="00E843F8"/>
    <w:rsid w:val="00E97107"/>
    <w:rsid w:val="00EA2E77"/>
    <w:rsid w:val="00F13904"/>
    <w:rsid w:val="00F8125D"/>
    <w:rsid w:val="00FA5DD1"/>
    <w:rsid w:val="00FB035D"/>
    <w:rsid w:val="00FB0EC0"/>
    <w:rsid w:val="00FC166B"/>
    <w:rsid w:val="00FC2E09"/>
    <w:rsid w:val="00FD07A8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2837B9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0B5CA5"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83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NEGRO MARCO</cp:lastModifiedBy>
  <cp:revision>6</cp:revision>
  <cp:lastPrinted>2020-02-03T08:26:00Z</cp:lastPrinted>
  <dcterms:created xsi:type="dcterms:W3CDTF">2022-02-07T12:05:00Z</dcterms:created>
  <dcterms:modified xsi:type="dcterms:W3CDTF">2022-02-10T12:58:00Z</dcterms:modified>
</cp:coreProperties>
</file>